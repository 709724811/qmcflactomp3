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FB8" w:rsidRDefault="00EB2FB8" w:rsidP="00EB2FB8">
      <w:pPr>
        <w:pStyle w:val="1"/>
        <w:ind w:firstLine="1687"/>
        <w:jc w:val="center"/>
        <w:rPr>
          <w:sz w:val="84"/>
          <w:szCs w:val="84"/>
        </w:rPr>
      </w:pPr>
      <w:r>
        <w:rPr>
          <w:sz w:val="84"/>
          <w:szCs w:val="84"/>
        </w:rPr>
        <w:t>QMCFALCTOMP3</w:t>
      </w:r>
      <w:r>
        <w:rPr>
          <w:sz w:val="84"/>
          <w:szCs w:val="84"/>
        </w:rPr>
        <w:t>使用手册</w:t>
      </w:r>
    </w:p>
    <w:p w:rsidR="00EB2FB8" w:rsidRDefault="00EB2FB8" w:rsidP="00EB2FB8">
      <w:pPr>
        <w:ind w:firstLine="420"/>
        <w:rPr>
          <w:kern w:val="44"/>
        </w:rPr>
      </w:pPr>
      <w:r>
        <w:br w:type="page"/>
      </w:r>
    </w:p>
    <w:p w:rsidR="00EB2FB8" w:rsidRPr="005D7CCB" w:rsidRDefault="00EB2FB8" w:rsidP="005D7CCB">
      <w:pPr>
        <w:pStyle w:val="1"/>
        <w:ind w:firstLine="883"/>
      </w:pPr>
      <w:bookmarkStart w:id="0" w:name="_GoBack"/>
      <w:bookmarkEnd w:id="0"/>
    </w:p>
    <w:p w:rsidR="00BB59EF" w:rsidRDefault="00BB59EF" w:rsidP="00BB59EF">
      <w:pPr>
        <w:ind w:firstLine="420"/>
        <w:rPr>
          <w:kern w:val="44"/>
        </w:rPr>
      </w:pPr>
      <w:r>
        <w:br w:type="page"/>
      </w:r>
    </w:p>
    <w:p w:rsidR="00B7468C" w:rsidRPr="00D87721" w:rsidRDefault="00B7468C" w:rsidP="001C7210">
      <w:pPr>
        <w:ind w:firstLine="420"/>
      </w:pPr>
    </w:p>
    <w:sectPr w:rsidR="00B7468C" w:rsidRPr="00D877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8FA" w:rsidRDefault="003418FA" w:rsidP="00E905B6">
      <w:pPr>
        <w:ind w:firstLine="420"/>
      </w:pPr>
      <w:r>
        <w:separator/>
      </w:r>
    </w:p>
  </w:endnote>
  <w:endnote w:type="continuationSeparator" w:id="0">
    <w:p w:rsidR="003418FA" w:rsidRDefault="003418FA" w:rsidP="00E905B6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8FA" w:rsidRDefault="003418FA" w:rsidP="00E905B6">
      <w:pPr>
        <w:ind w:firstLine="420"/>
      </w:pPr>
      <w:r>
        <w:separator/>
      </w:r>
    </w:p>
  </w:footnote>
  <w:footnote w:type="continuationSeparator" w:id="0">
    <w:p w:rsidR="003418FA" w:rsidRDefault="003418FA" w:rsidP="00E905B6">
      <w:pPr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D0"/>
    <w:rsid w:val="001C7210"/>
    <w:rsid w:val="00226DD0"/>
    <w:rsid w:val="002B0F9C"/>
    <w:rsid w:val="00316683"/>
    <w:rsid w:val="003418FA"/>
    <w:rsid w:val="003C2808"/>
    <w:rsid w:val="003D3BCC"/>
    <w:rsid w:val="004B575D"/>
    <w:rsid w:val="00524A53"/>
    <w:rsid w:val="005D7CCB"/>
    <w:rsid w:val="007868E4"/>
    <w:rsid w:val="008610C2"/>
    <w:rsid w:val="00B7468C"/>
    <w:rsid w:val="00B75AAB"/>
    <w:rsid w:val="00BB59EF"/>
    <w:rsid w:val="00D87721"/>
    <w:rsid w:val="00E905B6"/>
    <w:rsid w:val="00EB2FB8"/>
    <w:rsid w:val="00F1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EF2C5E-F3B8-4227-963D-7D01CA90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683"/>
    <w:pPr>
      <w:widowControl w:val="0"/>
      <w:wordWrap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05B6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6683"/>
    <w:p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05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05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05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05B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905B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166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5">
    <w:name w:val="代码"/>
    <w:basedOn w:val="a"/>
    <w:qFormat/>
    <w:rsid w:val="008610C2"/>
    <w:pPr>
      <w:shd w:val="solid" w:color="auto" w:fill="auto"/>
      <w:spacing w:line="360" w:lineRule="auto"/>
    </w:pPr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tasks\doc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doc.dotx</Template>
  <TotalTime>2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吴成昊</dc:creator>
  <cp:keywords/>
  <dc:description/>
  <cp:lastModifiedBy>吴 成昊</cp:lastModifiedBy>
  <cp:revision>3</cp:revision>
  <dcterms:created xsi:type="dcterms:W3CDTF">2019-04-04T02:21:00Z</dcterms:created>
  <dcterms:modified xsi:type="dcterms:W3CDTF">2019-04-20T04:37:00Z</dcterms:modified>
</cp:coreProperties>
</file>